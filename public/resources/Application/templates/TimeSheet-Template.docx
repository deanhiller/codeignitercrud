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A04F2" w14:textId="77777777" w:rsidR="008C40AC" w:rsidRPr="00D03E8A" w:rsidRDefault="00BD69AB" w:rsidP="00D03E8A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</w:rPr>
      </w:pPr>
      <w:r>
        <w:rPr>
          <w:rFonts w:ascii="Arial Narrow" w:hAnsi="Arial Narrow"/>
          <w:b/>
          <w:i/>
          <w:sz w:val="40"/>
          <w:szCs w:val="40"/>
        </w:rPr>
        <w:t xml:space="preserve">Your </w:t>
      </w:r>
      <w:r w:rsidR="00D03E8A">
        <w:rPr>
          <w:rFonts w:ascii="Arial Narrow" w:hAnsi="Arial Narrow"/>
          <w:b/>
          <w:i/>
          <w:sz w:val="40"/>
          <w:szCs w:val="40"/>
        </w:rPr>
        <w:t>Company Name</w:t>
      </w:r>
      <w:r w:rsidR="00DB3184" w:rsidRPr="0079565E">
        <w:rPr>
          <w:rFonts w:ascii="Arial Narrow" w:hAnsi="Arial Narrow"/>
          <w:b/>
          <w:bCs/>
          <w:i/>
          <w:sz w:val="36"/>
        </w:rPr>
        <w:tab/>
      </w:r>
      <w:r w:rsidR="00D03E8A"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700C816B" w14:textId="77777777" w:rsidR="00285F84" w:rsidRPr="00AE2F98" w:rsidRDefault="00281FB7" w:rsidP="00AE2F98">
      <w:pPr>
        <w:jc w:val="right"/>
        <w:rPr>
          <w:b/>
          <w:bCs/>
        </w:rPr>
      </w:pPr>
      <w:r>
        <w:rPr>
          <w:b/>
          <w:bCs/>
        </w:rPr>
        <w:fldChar w:fldCharType="begin"/>
      </w:r>
      <w:r w:rsidR="00DB3184">
        <w:rPr>
          <w:b/>
          <w:bCs/>
        </w:rPr>
        <w:instrText xml:space="preserve"> DATE \@ "dddd, MMMM dd, yyyy" </w:instrText>
      </w:r>
      <w:r>
        <w:rPr>
          <w:b/>
          <w:bCs/>
        </w:rPr>
        <w:fldChar w:fldCharType="separate"/>
      </w:r>
      <w:r w:rsidR="00BD69AB">
        <w:rPr>
          <w:b/>
          <w:bCs/>
          <w:noProof/>
        </w:rPr>
        <w:t>Day</w:t>
      </w:r>
      <w:r w:rsidR="00BD69AB">
        <w:rPr>
          <w:b/>
          <w:bCs/>
          <w:noProof/>
        </w:rPr>
        <w:t xml:space="preserve">, </w:t>
      </w:r>
      <w:r w:rsidR="00BD69AB">
        <w:rPr>
          <w:b/>
          <w:bCs/>
          <w:noProof/>
        </w:rPr>
        <w:t>Month Date</w:t>
      </w:r>
      <w:r w:rsidR="00BD69AB">
        <w:rPr>
          <w:b/>
          <w:bCs/>
          <w:noProof/>
        </w:rPr>
        <w:t>, 2013</w:t>
      </w:r>
      <w:r>
        <w:rPr>
          <w:b/>
          <w:bCs/>
        </w:rPr>
        <w:fldChar w:fldCharType="end"/>
      </w:r>
    </w:p>
    <w:p w14:paraId="2ACDC6FB" w14:textId="77777777" w:rsidR="00AE2F98" w:rsidRDefault="00AE2F98">
      <w:pPr>
        <w:rPr>
          <w:rFonts w:cs="Arial"/>
        </w:rPr>
      </w:pPr>
    </w:p>
    <w:p w14:paraId="33574E3F" w14:textId="77777777" w:rsidR="00285F84" w:rsidRDefault="00BD69AB">
      <w:pPr>
        <w:rPr>
          <w:rFonts w:cs="Arial"/>
        </w:rPr>
      </w:pPr>
      <w:bookmarkStart w:id="0" w:name="_GoBack"/>
      <w:bookmarkEnd w:id="0"/>
    </w:p>
    <w:p w14:paraId="3761902B" w14:textId="77777777" w:rsidR="00285F84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14:paraId="34E48DD3" w14:textId="77777777" w:rsidR="00285F84" w:rsidRDefault="00D03E8A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 xml:space="preserve">Employee </w:t>
      </w:r>
      <w:r w:rsidR="00DB3184">
        <w:rPr>
          <w:rFonts w:cs="Arial"/>
          <w:b/>
          <w:bCs/>
        </w:rPr>
        <w:t>Number:</w:t>
      </w:r>
      <w:r w:rsidR="00DB3184">
        <w:rPr>
          <w:rFonts w:cs="Arial"/>
        </w:rPr>
        <w:t xml:space="preserve">  </w:t>
      </w:r>
      <w:r w:rsidR="00DB3184">
        <w:rPr>
          <w:rFonts w:cs="Arial"/>
        </w:rPr>
        <w:tab/>
      </w:r>
      <w:r>
        <w:rPr>
          <w:rFonts w:cs="Arial"/>
          <w:b/>
          <w:bCs/>
        </w:rPr>
        <w:t>Department</w:t>
      </w:r>
      <w:r w:rsidR="00DB3184">
        <w:rPr>
          <w:rFonts w:cs="Arial"/>
          <w:b/>
          <w:bCs/>
        </w:rPr>
        <w:t>:</w:t>
      </w:r>
      <w:r w:rsidR="00DB3184">
        <w:rPr>
          <w:rFonts w:cs="Arial"/>
        </w:rPr>
        <w:t xml:space="preserve">  </w:t>
      </w:r>
    </w:p>
    <w:p w14:paraId="3F21A714" w14:textId="77777777" w:rsidR="00285F84" w:rsidRPr="00D03E8A" w:rsidRDefault="00DB3184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  <w:b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03E8A">
        <w:rPr>
          <w:rFonts w:cs="Arial"/>
        </w:rPr>
        <w:tab/>
      </w:r>
      <w:r w:rsidR="00D03E8A">
        <w:rPr>
          <w:rFonts w:cs="Arial"/>
          <w:b/>
        </w:rPr>
        <w:t>Extension:</w:t>
      </w:r>
    </w:p>
    <w:p w14:paraId="0913726D" w14:textId="77777777" w:rsidR="00285F84" w:rsidRDefault="00BD69AB">
      <w:pPr>
        <w:rPr>
          <w:rFonts w:cs="Arial"/>
        </w:rPr>
      </w:pPr>
    </w:p>
    <w:p w14:paraId="4A197000" w14:textId="77777777" w:rsidR="00285F84" w:rsidRDefault="00BD69AB">
      <w:pPr>
        <w:rPr>
          <w:rFonts w:cs="Arial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836"/>
        <w:gridCol w:w="542"/>
        <w:gridCol w:w="1258"/>
        <w:gridCol w:w="1800"/>
        <w:gridCol w:w="1890"/>
        <w:gridCol w:w="1980"/>
        <w:gridCol w:w="1710"/>
      </w:tblGrid>
      <w:tr w:rsidR="00D03E8A" w:rsidRPr="00D03E8A" w14:paraId="5786D49E" w14:textId="77777777">
        <w:trPr>
          <w:cantSplit/>
        </w:trPr>
        <w:tc>
          <w:tcPr>
            <w:tcW w:w="1836" w:type="dxa"/>
            <w:tcBorders>
              <w:top w:val="single" w:sz="12" w:space="0" w:color="auto"/>
            </w:tcBorders>
          </w:tcPr>
          <w:p w14:paraId="4CEA96E0" w14:textId="77777777"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</w:tcBorders>
          </w:tcPr>
          <w:p w14:paraId="5EAAF846" w14:textId="77777777"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Start Time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60037AA8" w14:textId="77777777"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End Time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00856816" w14:textId="77777777" w:rsidR="00285F84" w:rsidRPr="00D03E8A" w:rsidRDefault="00DB3184" w:rsidP="009125E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 xml:space="preserve">Regular </w:t>
            </w:r>
            <w:r w:rsidR="009125EB">
              <w:rPr>
                <w:rFonts w:cs="Arial"/>
                <w:b/>
                <w:bCs/>
                <w:sz w:val="20"/>
              </w:rPr>
              <w:t>Hours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18F6BA6F" w14:textId="77777777" w:rsidR="00285F84" w:rsidRPr="00D03E8A" w:rsidRDefault="00DB3184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Overtime H</w:t>
            </w:r>
            <w:r w:rsidR="009125EB">
              <w:rPr>
                <w:rFonts w:cs="Arial"/>
                <w:b/>
                <w:bCs/>
                <w:sz w:val="20"/>
              </w:rPr>
              <w:t>ours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4C5AEEC5" w14:textId="77777777" w:rsidR="00285F84" w:rsidRPr="00D03E8A" w:rsidRDefault="009125E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D03E8A" w14:paraId="5789D915" w14:textId="77777777">
        <w:trPr>
          <w:cantSplit/>
        </w:trPr>
        <w:tc>
          <w:tcPr>
            <w:tcW w:w="1836" w:type="dxa"/>
          </w:tcPr>
          <w:p w14:paraId="6A9799D9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54F5FB9D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7BC29172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7252B354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69B69387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1C467F2E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4E6EDCA9" w14:textId="77777777">
        <w:trPr>
          <w:cantSplit/>
        </w:trPr>
        <w:tc>
          <w:tcPr>
            <w:tcW w:w="1836" w:type="dxa"/>
          </w:tcPr>
          <w:p w14:paraId="5E59DE82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38B9FFF0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529C647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54C61D1D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4F57C81D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5A4CD8F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43605B86" w14:textId="77777777">
        <w:trPr>
          <w:cantSplit/>
        </w:trPr>
        <w:tc>
          <w:tcPr>
            <w:tcW w:w="1836" w:type="dxa"/>
          </w:tcPr>
          <w:p w14:paraId="0E142706" w14:textId="77777777" w:rsidR="00D03E8A" w:rsidRDefault="00D03E8A">
            <w:pPr>
              <w:jc w:val="center"/>
              <w:rPr>
                <w:rFonts w:cs="Arial"/>
              </w:rPr>
            </w:pPr>
            <w:bookmarkStart w:id="1" w:name="OLE_LINK6"/>
          </w:p>
        </w:tc>
        <w:tc>
          <w:tcPr>
            <w:tcW w:w="1800" w:type="dxa"/>
            <w:gridSpan w:val="2"/>
          </w:tcPr>
          <w:p w14:paraId="3629CCAC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7C9DC4DD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4B963F15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5DFED893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14C77857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39DCBA97" w14:textId="77777777">
        <w:trPr>
          <w:cantSplit/>
        </w:trPr>
        <w:tc>
          <w:tcPr>
            <w:tcW w:w="1836" w:type="dxa"/>
          </w:tcPr>
          <w:p w14:paraId="62A40D2D" w14:textId="77777777" w:rsidR="00D03E8A" w:rsidRDefault="00D03E8A">
            <w:pPr>
              <w:jc w:val="center"/>
              <w:rPr>
                <w:rFonts w:cs="Arial"/>
              </w:rPr>
            </w:pPr>
            <w:bookmarkStart w:id="2" w:name="OLE_LINK4"/>
          </w:p>
        </w:tc>
        <w:tc>
          <w:tcPr>
            <w:tcW w:w="1800" w:type="dxa"/>
            <w:gridSpan w:val="2"/>
          </w:tcPr>
          <w:p w14:paraId="4A9A6DF5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21793E73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435D9193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77A69F66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4E3DF494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76BE2EBD" w14:textId="77777777">
        <w:trPr>
          <w:cantSplit/>
        </w:trPr>
        <w:tc>
          <w:tcPr>
            <w:tcW w:w="1836" w:type="dxa"/>
          </w:tcPr>
          <w:p w14:paraId="63EF111D" w14:textId="77777777" w:rsidR="00D03E8A" w:rsidRDefault="00D03E8A">
            <w:pPr>
              <w:jc w:val="center"/>
              <w:rPr>
                <w:rFonts w:cs="Arial"/>
              </w:rPr>
            </w:pPr>
            <w:bookmarkStart w:id="3" w:name="OLE_LINK5"/>
          </w:p>
        </w:tc>
        <w:tc>
          <w:tcPr>
            <w:tcW w:w="1800" w:type="dxa"/>
            <w:gridSpan w:val="2"/>
          </w:tcPr>
          <w:p w14:paraId="657072B4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25ED562F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1D10070B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0AEAECCB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18AD945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1855AD" w14:paraId="72BF8A44" w14:textId="77777777">
        <w:trPr>
          <w:cantSplit/>
        </w:trPr>
        <w:tc>
          <w:tcPr>
            <w:tcW w:w="1836" w:type="dxa"/>
          </w:tcPr>
          <w:p w14:paraId="79140078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0F62E685" w14:textId="77777777" w:rsidR="001855AD" w:rsidRDefault="001855AD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60323795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018B42F9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5694F6E3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2BD057A8" w14:textId="77777777" w:rsidR="001855AD" w:rsidRDefault="001855AD">
            <w:pPr>
              <w:jc w:val="center"/>
              <w:rPr>
                <w:rFonts w:cs="Arial"/>
              </w:rPr>
            </w:pPr>
          </w:p>
        </w:tc>
      </w:tr>
      <w:tr w:rsidR="001855AD" w14:paraId="7938C1D3" w14:textId="77777777">
        <w:trPr>
          <w:cantSplit/>
        </w:trPr>
        <w:tc>
          <w:tcPr>
            <w:tcW w:w="1836" w:type="dxa"/>
          </w:tcPr>
          <w:p w14:paraId="3928426C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5888FC7B" w14:textId="77777777" w:rsidR="001855AD" w:rsidRDefault="001855AD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1A4ACCF5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42A5976A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65AE9120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5026DBC" w14:textId="77777777" w:rsidR="001855AD" w:rsidRDefault="001855AD">
            <w:pPr>
              <w:jc w:val="center"/>
              <w:rPr>
                <w:rFonts w:cs="Arial"/>
              </w:rPr>
            </w:pPr>
          </w:p>
        </w:tc>
      </w:tr>
      <w:tr w:rsidR="001855AD" w14:paraId="711A8AE3" w14:textId="77777777">
        <w:trPr>
          <w:cantSplit/>
        </w:trPr>
        <w:tc>
          <w:tcPr>
            <w:tcW w:w="1836" w:type="dxa"/>
          </w:tcPr>
          <w:p w14:paraId="1170B7A9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2C42998D" w14:textId="77777777" w:rsidR="001855AD" w:rsidRDefault="001855AD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120970D2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0F39DD6B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39EFFD08" w14:textId="77777777" w:rsidR="001855AD" w:rsidRDefault="001855AD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46CAE75C" w14:textId="77777777" w:rsidR="001855AD" w:rsidRDefault="001855AD">
            <w:pPr>
              <w:jc w:val="center"/>
              <w:rPr>
                <w:rFonts w:cs="Arial"/>
              </w:rPr>
            </w:pPr>
          </w:p>
        </w:tc>
      </w:tr>
      <w:bookmarkEnd w:id="1"/>
      <w:tr w:rsidR="00D03E8A" w14:paraId="46296345" w14:textId="77777777">
        <w:trPr>
          <w:cantSplit/>
        </w:trPr>
        <w:tc>
          <w:tcPr>
            <w:tcW w:w="1836" w:type="dxa"/>
          </w:tcPr>
          <w:p w14:paraId="224F17D5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4F521979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1BA821A8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1C1FF6AF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11476A73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BCB6D34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bookmarkEnd w:id="3"/>
      <w:tr w:rsidR="00D03E8A" w14:paraId="0B8C5D39" w14:textId="77777777">
        <w:trPr>
          <w:cantSplit/>
        </w:trPr>
        <w:tc>
          <w:tcPr>
            <w:tcW w:w="1836" w:type="dxa"/>
          </w:tcPr>
          <w:p w14:paraId="3CD21FD0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641B4EEB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06AF7DD8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157B6D3C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3B1A5F4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DC50CE3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550C8E20" w14:textId="77777777">
        <w:trPr>
          <w:cantSplit/>
        </w:trPr>
        <w:tc>
          <w:tcPr>
            <w:tcW w:w="1836" w:type="dxa"/>
          </w:tcPr>
          <w:p w14:paraId="22E117D2" w14:textId="77777777" w:rsidR="00D03E8A" w:rsidRDefault="00D03E8A">
            <w:pPr>
              <w:jc w:val="center"/>
              <w:rPr>
                <w:rFonts w:cs="Arial"/>
              </w:rPr>
            </w:pPr>
            <w:bookmarkStart w:id="4" w:name="OLE_LINK1"/>
          </w:p>
        </w:tc>
        <w:tc>
          <w:tcPr>
            <w:tcW w:w="1800" w:type="dxa"/>
            <w:gridSpan w:val="2"/>
          </w:tcPr>
          <w:p w14:paraId="305B8B09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42F1B78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4E19A488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48C9D8FC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029624C0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71EB0084" w14:textId="77777777">
        <w:trPr>
          <w:cantSplit/>
          <w:trHeight w:val="334"/>
        </w:trPr>
        <w:tc>
          <w:tcPr>
            <w:tcW w:w="1836" w:type="dxa"/>
          </w:tcPr>
          <w:p w14:paraId="5DB53A3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0C864F1B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17958877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5EA105E9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626C9CD3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BC93B0B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bookmarkEnd w:id="2"/>
      <w:tr w:rsidR="00D03E8A" w14:paraId="471EA5C4" w14:textId="77777777">
        <w:trPr>
          <w:cantSplit/>
        </w:trPr>
        <w:tc>
          <w:tcPr>
            <w:tcW w:w="1836" w:type="dxa"/>
          </w:tcPr>
          <w:p w14:paraId="5F7FBAF7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42348F0A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75604F64" w14:textId="77777777" w:rsidR="00D03E8A" w:rsidRDefault="00D03E8A" w:rsidP="00CA2A93">
            <w:pPr>
              <w:rPr>
                <w:rFonts w:cs="Arial"/>
              </w:rPr>
            </w:pPr>
          </w:p>
        </w:tc>
        <w:tc>
          <w:tcPr>
            <w:tcW w:w="1890" w:type="dxa"/>
          </w:tcPr>
          <w:p w14:paraId="0AD2AA97" w14:textId="77777777" w:rsidR="00D03E8A" w:rsidRDefault="00D03E8A" w:rsidP="00D03E8A">
            <w:pPr>
              <w:rPr>
                <w:rFonts w:cs="Arial"/>
              </w:rPr>
            </w:pPr>
          </w:p>
        </w:tc>
        <w:tc>
          <w:tcPr>
            <w:tcW w:w="1980" w:type="dxa"/>
          </w:tcPr>
          <w:p w14:paraId="4EE70EB0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112B59BF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49ADF301" w14:textId="77777777">
        <w:trPr>
          <w:cantSplit/>
        </w:trPr>
        <w:tc>
          <w:tcPr>
            <w:tcW w:w="1836" w:type="dxa"/>
          </w:tcPr>
          <w:p w14:paraId="7DCA1E93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4E03ED74" w14:textId="77777777" w:rsidR="00D03E8A" w:rsidRDefault="00D03E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800" w:type="dxa"/>
          </w:tcPr>
          <w:p w14:paraId="07B9655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6E7096A9" w14:textId="77777777" w:rsidR="00D03E8A" w:rsidRDefault="00D03E8A" w:rsidP="00D03E8A">
            <w:pPr>
              <w:rPr>
                <w:rFonts w:cs="Arial"/>
              </w:rPr>
            </w:pPr>
          </w:p>
        </w:tc>
        <w:tc>
          <w:tcPr>
            <w:tcW w:w="1980" w:type="dxa"/>
          </w:tcPr>
          <w:p w14:paraId="7050C11C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650D48C7" w14:textId="77777777" w:rsidR="00D03E8A" w:rsidRDefault="00D03E8A" w:rsidP="00D03E8A">
            <w:pPr>
              <w:rPr>
                <w:rFonts w:cs="Arial"/>
              </w:rPr>
            </w:pPr>
          </w:p>
        </w:tc>
      </w:tr>
      <w:tr w:rsidR="00D03E8A" w14:paraId="59E35E83" w14:textId="77777777">
        <w:trPr>
          <w:cantSplit/>
        </w:trPr>
        <w:tc>
          <w:tcPr>
            <w:tcW w:w="1836" w:type="dxa"/>
          </w:tcPr>
          <w:p w14:paraId="315038BE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</w:tcPr>
          <w:p w14:paraId="6D9DA085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532403CE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27B2C87C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10C1FDF0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7D379F33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095CE759" w14:textId="77777777">
        <w:trPr>
          <w:cantSplit/>
        </w:trPr>
        <w:tc>
          <w:tcPr>
            <w:tcW w:w="1836" w:type="dxa"/>
            <w:tcBorders>
              <w:bottom w:val="single" w:sz="4" w:space="0" w:color="auto"/>
            </w:tcBorders>
          </w:tcPr>
          <w:p w14:paraId="02ADB284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5CA62D25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E1ED150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50D7FC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B7AA40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3AF2A2D0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bookmarkEnd w:id="4"/>
      <w:tr w:rsidR="00D03E8A" w14:paraId="0E7CE3B5" w14:textId="77777777">
        <w:trPr>
          <w:cantSplit/>
        </w:trPr>
        <w:tc>
          <w:tcPr>
            <w:tcW w:w="1836" w:type="dxa"/>
            <w:tcBorders>
              <w:bottom w:val="single" w:sz="4" w:space="0" w:color="auto"/>
            </w:tcBorders>
          </w:tcPr>
          <w:p w14:paraId="4C23F661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1AAFD828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704461A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2A024FE7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35C01F72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268319AE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  <w:tr w:rsidR="00D03E8A" w14:paraId="7986C99D" w14:textId="77777777">
        <w:trPr>
          <w:cantSplit/>
        </w:trPr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852C5" w14:textId="77777777" w:rsidR="00D03E8A" w:rsidRDefault="00D03E8A">
            <w:pPr>
              <w:jc w:val="right"/>
              <w:rPr>
                <w:rFonts w:cs="Arial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C3C5D" w14:textId="77777777" w:rsidR="00D03E8A" w:rsidRDefault="00D03E8A">
            <w:pPr>
              <w:jc w:val="right"/>
              <w:rPr>
                <w:rFonts w:cs="Arial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348BBB" w14:textId="77777777" w:rsidR="00D03E8A" w:rsidRPr="00D03E8A" w:rsidRDefault="00D03E8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E17DDE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980" w:type="dxa"/>
          </w:tcPr>
          <w:p w14:paraId="3CA68DEF" w14:textId="77777777" w:rsidR="00D03E8A" w:rsidRDefault="00D03E8A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5C9FCCF5" w14:textId="77777777" w:rsidR="00D03E8A" w:rsidRDefault="00D03E8A">
            <w:pPr>
              <w:jc w:val="center"/>
              <w:rPr>
                <w:rFonts w:cs="Arial"/>
              </w:rPr>
            </w:pPr>
          </w:p>
        </w:tc>
      </w:tr>
    </w:tbl>
    <w:p w14:paraId="42F17A7B" w14:textId="77777777" w:rsidR="00285F84" w:rsidRDefault="00BD69AB"/>
    <w:p w14:paraId="44F490A2" w14:textId="77777777" w:rsidR="00D03E8A" w:rsidRDefault="00D03E8A">
      <w:r w:rsidRPr="00D03E8A">
        <w:t>I certify that these hours are a true and accurate record of all time worked during the pay period.</w:t>
      </w:r>
    </w:p>
    <w:p w14:paraId="755D696B" w14:textId="77777777" w:rsidR="00285F84" w:rsidRDefault="00BD69AB"/>
    <w:p w14:paraId="1BA23485" w14:textId="77777777" w:rsidR="00285F84" w:rsidRDefault="00BD69AB">
      <w:pPr>
        <w:rPr>
          <w:rFonts w:cs="Arial"/>
        </w:rPr>
      </w:pPr>
    </w:p>
    <w:p w14:paraId="38C59587" w14:textId="77777777" w:rsidR="00285F84" w:rsidRDefault="00DB3184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>Employee Signature:</w:t>
      </w:r>
      <w:r>
        <w:rPr>
          <w:rFonts w:cs="Arial"/>
        </w:rPr>
        <w:tab/>
        <w:t>Date</w:t>
      </w:r>
      <w:bookmarkStart w:id="5" w:name="OLE_LINK2"/>
      <w:r>
        <w:rPr>
          <w:rFonts w:cs="Arial"/>
        </w:rPr>
        <w:t xml:space="preserve">: </w:t>
      </w:r>
      <w:r w:rsidR="00281FB7">
        <w:rPr>
          <w:rFonts w:cs="Arial"/>
        </w:rPr>
        <w:fldChar w:fldCharType="begin"/>
      </w:r>
      <w:r>
        <w:rPr>
          <w:rFonts w:cs="Arial"/>
        </w:rPr>
        <w:instrText xml:space="preserve"> DATE \@ "M/d/yyyy h:mm am/pm" </w:instrText>
      </w:r>
      <w:r w:rsidR="00281FB7">
        <w:rPr>
          <w:rFonts w:cs="Arial"/>
        </w:rPr>
        <w:fldChar w:fldCharType="separate"/>
      </w:r>
      <w:r w:rsidR="00BD69AB">
        <w:rPr>
          <w:rFonts w:cs="Arial"/>
          <w:noProof/>
        </w:rPr>
        <w:t>11/12/2013 7:05 PM</w:t>
      </w:r>
      <w:r w:rsidR="00281FB7">
        <w:rPr>
          <w:rFonts w:cs="Arial"/>
        </w:rPr>
        <w:fldChar w:fldCharType="end"/>
      </w:r>
      <w:bookmarkEnd w:id="5"/>
    </w:p>
    <w:p w14:paraId="0F063343" w14:textId="77777777" w:rsidR="008C40AC" w:rsidRDefault="00D03E8A" w:rsidP="00D03E8A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br/>
      </w:r>
      <w:r w:rsidR="00AE2F98">
        <w:rPr>
          <w:rFonts w:cs="Arial"/>
        </w:rPr>
        <w:t>Supervisor Signature:</w:t>
      </w:r>
      <w:r w:rsidR="00AE2F98">
        <w:rPr>
          <w:rFonts w:cs="Arial"/>
        </w:rPr>
        <w:tab/>
        <w:t>Date:</w:t>
      </w:r>
      <w:r w:rsidR="008404A3">
        <w:rPr>
          <w:rFonts w:cs="Arial"/>
        </w:rPr>
        <w:t xml:space="preserve"> </w:t>
      </w:r>
      <w:r w:rsidR="00281FB7">
        <w:rPr>
          <w:rFonts w:cs="Arial"/>
        </w:rPr>
        <w:fldChar w:fldCharType="begin"/>
      </w:r>
      <w:r w:rsidR="008404A3">
        <w:rPr>
          <w:rFonts w:cs="Arial"/>
        </w:rPr>
        <w:instrText xml:space="preserve"> DATE \@ "M/d/yyyy h:mm am/pm" </w:instrText>
      </w:r>
      <w:r w:rsidR="00281FB7">
        <w:rPr>
          <w:rFonts w:cs="Arial"/>
        </w:rPr>
        <w:fldChar w:fldCharType="separate"/>
      </w:r>
      <w:r w:rsidR="00BD69AB">
        <w:rPr>
          <w:rFonts w:cs="Arial"/>
          <w:noProof/>
        </w:rPr>
        <w:t>11/12/2013 7:05 PM</w:t>
      </w:r>
      <w:r w:rsidR="00281FB7">
        <w:rPr>
          <w:rFonts w:cs="Arial"/>
        </w:rPr>
        <w:fldChar w:fldCharType="end"/>
      </w:r>
    </w:p>
    <w:sectPr w:rsidR="008C40AC" w:rsidSect="00285F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B7D49" w14:textId="77777777" w:rsidR="00000000" w:rsidRDefault="00BD69AB">
      <w:r>
        <w:separator/>
      </w:r>
    </w:p>
  </w:endnote>
  <w:endnote w:type="continuationSeparator" w:id="0">
    <w:p w14:paraId="6D30615F" w14:textId="77777777" w:rsidR="00000000" w:rsidRDefault="00BD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917F9" w14:textId="77777777" w:rsidR="00AE2F98" w:rsidRDefault="00AE2F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7CCEF" w14:textId="77777777" w:rsidR="00AE2F98" w:rsidRDefault="00AE2F98" w:rsidP="00AE2F98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528DD8DF" w14:textId="77777777" w:rsidR="00AE2F98" w:rsidRDefault="00AE2F98" w:rsidP="006F2BA8">
    <w:pPr>
      <w:pStyle w:val="Footer"/>
      <w:jc w:val="right"/>
    </w:pPr>
    <w:bookmarkStart w:id="6" w:name="OLE_LINK3"/>
    <w:r>
      <w:rPr>
        <w:rFonts w:ascii="Helvetica" w:hAnsi="Helvetica" w:cs="Helvetica"/>
        <w:color w:val="000000"/>
        <w:sz w:val="20"/>
        <w:szCs w:val="20"/>
      </w:rPr>
      <w:t xml:space="preserve">© 2011 </w:t>
    </w:r>
    <w:proofErr w:type="spellStart"/>
    <w:r>
      <w:rPr>
        <w:rFonts w:ascii="Helvetica" w:hAnsi="Helvetica" w:cs="Helvetica"/>
        <w:color w:val="000000"/>
        <w:sz w:val="20"/>
        <w:szCs w:val="20"/>
      </w:rPr>
      <w:t>Redcort</w:t>
    </w:r>
    <w:proofErr w:type="spellEnd"/>
    <w:r>
      <w:rPr>
        <w:rFonts w:ascii="Helvetica" w:hAnsi="Helvetica" w:cs="Helvetica"/>
        <w:color w:val="000000"/>
        <w:sz w:val="20"/>
        <w:szCs w:val="20"/>
      </w:rPr>
      <w:t xml:space="preserve"> Software, Inc.  </w:t>
    </w:r>
    <w:hyperlink r:id="rId1" w:history="1">
      <w:r w:rsidR="00DB3184">
        <w:rPr>
          <w:rStyle w:val="Hyperlink"/>
          <w:rFonts w:ascii="Helvetica" w:hAnsi="Helvetica" w:cs="Helvetica"/>
          <w:sz w:val="20"/>
          <w:szCs w:val="20"/>
        </w:rPr>
        <w:t>http://www.redcort.com</w:t>
      </w:r>
    </w:hyperlink>
  </w:p>
  <w:bookmarkEnd w:id="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F48E" w14:textId="77777777" w:rsidR="00AE2F98" w:rsidRDefault="00AE2F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9554C" w14:textId="77777777" w:rsidR="00000000" w:rsidRDefault="00BD69AB">
      <w:r>
        <w:separator/>
      </w:r>
    </w:p>
  </w:footnote>
  <w:footnote w:type="continuationSeparator" w:id="0">
    <w:p w14:paraId="093BE212" w14:textId="77777777" w:rsidR="00000000" w:rsidRDefault="00BD6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A3FA4" w14:textId="77777777" w:rsidR="00AE2F98" w:rsidRDefault="00AE2F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ACA79" w14:textId="77777777" w:rsidR="00AE2F98" w:rsidRDefault="00AE2F9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34D87" w14:textId="77777777" w:rsidR="00AE2F98" w:rsidRDefault="00AE2F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E8A"/>
    <w:rsid w:val="001855AD"/>
    <w:rsid w:val="00281FB7"/>
    <w:rsid w:val="00532103"/>
    <w:rsid w:val="006F2BA8"/>
    <w:rsid w:val="008404A3"/>
    <w:rsid w:val="008B5743"/>
    <w:rsid w:val="00910DD1"/>
    <w:rsid w:val="009125EB"/>
    <w:rsid w:val="00AE2F98"/>
    <w:rsid w:val="00BD69AB"/>
    <w:rsid w:val="00D03E8A"/>
    <w:rsid w:val="00D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82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5F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styleId="Hyperlink">
    <w:name w:val="Hyperlink"/>
    <w:basedOn w:val="DefaultParagraphFont"/>
    <w:rsid w:val="00DB31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B31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cort.com/time-and-attendance-resourc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ith:Downloads:TS0300024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D0C8618-0855-C445-80F4-139019C2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TS030002416.dotx</Template>
  <TotalTime>5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DeLong</dc:creator>
  <cp:keywords/>
  <dc:description/>
  <cp:lastModifiedBy>Nrel</cp:lastModifiedBy>
  <cp:revision>7</cp:revision>
  <dcterms:created xsi:type="dcterms:W3CDTF">2011-05-10T17:55:00Z</dcterms:created>
  <dcterms:modified xsi:type="dcterms:W3CDTF">2013-11-13T02:06:00Z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TC300024169990</vt:lpwstr>
  </property>
</Properties>
</file>